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A1" w:rsidRDefault="008C4AC4">
      <w:pPr>
        <w:pStyle w:val="Title"/>
      </w:pPr>
      <w:r>
        <w:t>Project Plan</w:t>
      </w:r>
    </w:p>
    <w:p w:rsidR="007759A1" w:rsidRDefault="008C4AC4">
      <w:pPr>
        <w:pStyle w:val="Heading1"/>
      </w:pPr>
      <w:r>
        <w:t>Carpooling Website</w:t>
      </w:r>
    </w:p>
    <w:p w:rsidR="007759A1" w:rsidRDefault="007759A1"/>
    <w:p w:rsidR="008C4AC4" w:rsidRDefault="008C4AC4">
      <w:pPr>
        <w:rPr>
          <w:sz w:val="32"/>
          <w:szCs w:val="32"/>
        </w:rPr>
      </w:pPr>
      <w:r w:rsidRPr="008C4AC4">
        <w:rPr>
          <w:sz w:val="32"/>
          <w:szCs w:val="32"/>
        </w:rPr>
        <w:t>Vision</w:t>
      </w:r>
      <w:r>
        <w:rPr>
          <w:sz w:val="32"/>
          <w:szCs w:val="32"/>
        </w:rPr>
        <w:t>:-</w:t>
      </w:r>
    </w:p>
    <w:p w:rsidR="008C4AC4" w:rsidRDefault="008C4AC4">
      <w:r>
        <w:t>To provide carpooling services to people within neighborhood of each other. To help them connect with each other making their daily trip to the office more feasible and economic.</w:t>
      </w:r>
    </w:p>
    <w:p w:rsidR="008C4AC4" w:rsidRDefault="008C4AC4"/>
    <w:p w:rsidR="008C4AC4" w:rsidRDefault="008C4AC4">
      <w:pPr>
        <w:rPr>
          <w:sz w:val="32"/>
          <w:szCs w:val="32"/>
        </w:rPr>
      </w:pPr>
      <w:r w:rsidRPr="008C4AC4">
        <w:rPr>
          <w:sz w:val="32"/>
          <w:szCs w:val="32"/>
        </w:rPr>
        <w:t>Users of the System</w:t>
      </w:r>
      <w:r>
        <w:rPr>
          <w:sz w:val="32"/>
          <w:szCs w:val="32"/>
        </w:rPr>
        <w:t>:-</w:t>
      </w:r>
    </w:p>
    <w:p w:rsidR="008C4AC4" w:rsidRDefault="008C4AC4" w:rsidP="008C4AC4">
      <w:pPr>
        <w:pStyle w:val="ListParagraph"/>
        <w:numPr>
          <w:ilvl w:val="0"/>
          <w:numId w:val="1"/>
        </w:numPr>
      </w:pPr>
      <w:r>
        <w:t>Users</w:t>
      </w:r>
    </w:p>
    <w:p w:rsidR="008C4AC4" w:rsidRDefault="008C4AC4" w:rsidP="008C4AC4">
      <w:pPr>
        <w:pStyle w:val="ListParagraph"/>
        <w:numPr>
          <w:ilvl w:val="0"/>
          <w:numId w:val="1"/>
        </w:numPr>
      </w:pPr>
      <w:r>
        <w:t>Admin</w:t>
      </w:r>
    </w:p>
    <w:p w:rsidR="008C4AC4" w:rsidRDefault="008C4AC4" w:rsidP="008C4AC4">
      <w:pPr>
        <w:rPr>
          <w:sz w:val="32"/>
          <w:szCs w:val="32"/>
        </w:rPr>
      </w:pPr>
      <w:r w:rsidRPr="008C4AC4">
        <w:rPr>
          <w:sz w:val="32"/>
          <w:szCs w:val="32"/>
        </w:rPr>
        <w:t>Technologies to be used</w:t>
      </w:r>
      <w:r>
        <w:rPr>
          <w:sz w:val="32"/>
          <w:szCs w:val="32"/>
        </w:rPr>
        <w:t>:-</w:t>
      </w:r>
    </w:p>
    <w:p w:rsidR="00971F5D" w:rsidRDefault="00971F5D" w:rsidP="008C4AC4">
      <w:r w:rsidRPr="00971F5D">
        <w:t>JSP</w:t>
      </w:r>
    </w:p>
    <w:p w:rsidR="00971F5D" w:rsidRDefault="00971F5D" w:rsidP="008C4AC4">
      <w:r>
        <w:t>HTML</w:t>
      </w:r>
    </w:p>
    <w:p w:rsidR="00971F5D" w:rsidRDefault="00971F5D" w:rsidP="008C4AC4">
      <w:r>
        <w:t>SQL</w:t>
      </w:r>
    </w:p>
    <w:p w:rsidR="00971F5D" w:rsidRPr="00971F5D" w:rsidRDefault="00971F5D" w:rsidP="008C4AC4">
      <w:r>
        <w:t>JAVA</w:t>
      </w:r>
    </w:p>
    <w:p w:rsidR="008C4AC4" w:rsidRDefault="008C4AC4" w:rsidP="008C4AC4">
      <w:pPr>
        <w:rPr>
          <w:sz w:val="32"/>
          <w:szCs w:val="32"/>
        </w:rPr>
      </w:pPr>
      <w:r w:rsidRPr="008C4AC4">
        <w:rPr>
          <w:sz w:val="32"/>
          <w:szCs w:val="32"/>
        </w:rPr>
        <w:t>Tools to be used</w:t>
      </w:r>
      <w:r>
        <w:rPr>
          <w:sz w:val="32"/>
          <w:szCs w:val="32"/>
        </w:rPr>
        <w:t>:-</w:t>
      </w:r>
    </w:p>
    <w:p w:rsidR="008C4AC4" w:rsidRDefault="008C4AC4" w:rsidP="008C4AC4">
      <w:r>
        <w:t>MySQL</w:t>
      </w:r>
    </w:p>
    <w:p w:rsidR="008C4AC4" w:rsidRDefault="008C4AC4" w:rsidP="008C4AC4">
      <w:r>
        <w:t>Dreamweaver</w:t>
      </w:r>
    </w:p>
    <w:p w:rsidR="008C4AC4" w:rsidRDefault="008C4AC4" w:rsidP="008C4AC4">
      <w:r>
        <w:t>Eclipse</w:t>
      </w:r>
    </w:p>
    <w:p w:rsidR="008C4AC4" w:rsidRDefault="008C4AC4" w:rsidP="008C4AC4">
      <w:pPr>
        <w:rPr>
          <w:sz w:val="32"/>
          <w:szCs w:val="32"/>
        </w:rPr>
      </w:pPr>
      <w:r>
        <w:rPr>
          <w:sz w:val="32"/>
          <w:szCs w:val="32"/>
        </w:rPr>
        <w:t>Process Model:-</w:t>
      </w:r>
    </w:p>
    <w:p w:rsidR="00971F5D" w:rsidRDefault="008C4AC4" w:rsidP="008C4AC4">
      <w:r w:rsidRPr="008C4AC4">
        <w:t>Waterfall Model</w:t>
      </w:r>
    </w:p>
    <w:p w:rsidR="00BF3FAD" w:rsidRDefault="00BF3FAD" w:rsidP="008C4AC4">
      <w:pPr>
        <w:rPr>
          <w:sz w:val="32"/>
          <w:szCs w:val="32"/>
        </w:rPr>
      </w:pPr>
      <w:r w:rsidRPr="00BF3FAD">
        <w:rPr>
          <w:sz w:val="32"/>
          <w:szCs w:val="32"/>
        </w:rPr>
        <w:t>How it will work</w:t>
      </w:r>
      <w:r>
        <w:rPr>
          <w:sz w:val="32"/>
          <w:szCs w:val="32"/>
        </w:rPr>
        <w:t>:-</w:t>
      </w:r>
    </w:p>
    <w:p w:rsidR="00BF3FAD" w:rsidRDefault="00BF3FAD" w:rsidP="008C4AC4">
      <w:r>
        <w:t>Users will enter their pickup and drop point and their respective time.</w:t>
      </w:r>
    </w:p>
    <w:p w:rsidR="00BF3FAD" w:rsidRDefault="00BF3FAD" w:rsidP="008C4AC4">
      <w:r>
        <w:t xml:space="preserve">We will segregate initially on the basis of the area and then divide them into slots of 30 </w:t>
      </w:r>
      <w:proofErr w:type="spellStart"/>
      <w:r>
        <w:t>mins</w:t>
      </w:r>
      <w:proofErr w:type="spellEnd"/>
      <w:r>
        <w:t>.</w:t>
      </w:r>
    </w:p>
    <w:p w:rsidR="00BF3FAD" w:rsidRPr="00BF3FAD" w:rsidRDefault="00BF3FAD" w:rsidP="008C4AC4">
      <w:r>
        <w:t>Users allotted for the same car will be allotted each other’s numbers and can get in touch.</w:t>
      </w:r>
      <w:bookmarkStart w:id="0" w:name="_GoBack"/>
      <w:bookmarkEnd w:id="0"/>
    </w:p>
    <w:sectPr w:rsidR="00BF3FAD" w:rsidRPr="00BF3F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B2928"/>
    <w:multiLevelType w:val="hybridMultilevel"/>
    <w:tmpl w:val="2254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C4"/>
    <w:rsid w:val="007759A1"/>
    <w:rsid w:val="008C4AC4"/>
    <w:rsid w:val="00971F5D"/>
    <w:rsid w:val="00B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4CBAB-556B-4B73-9B65-194C75C6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in%20Pandit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Nitin Pandita</dc:creator>
  <cp:keywords/>
  <cp:lastModifiedBy>Nitin Pandita</cp:lastModifiedBy>
  <cp:revision>2</cp:revision>
  <dcterms:created xsi:type="dcterms:W3CDTF">2015-02-03T11:45:00Z</dcterms:created>
  <dcterms:modified xsi:type="dcterms:W3CDTF">2015-02-03T14:06:00Z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